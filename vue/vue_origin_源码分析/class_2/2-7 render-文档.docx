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render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render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 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_render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方法是实例的一个私有方法，它用来把实例渲染成一个虚拟 Node。它的定义在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src/core/instance/render.js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文件中：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Vue.prototype._render = function (): VNode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vm: Component = this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{ render, _parentVnode } = vm.$options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reset _rendered flag on slots for duplicate slot check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(process.env.NODE_ENV !== 'production')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for (const key in vm.$slots)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// $flow-disable-line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vm.$slots[key]._rendered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(_parentVnode)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vm.$scopedSlots = _parentVnode.data.scopedSlots || emptyObject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set parent vnode. this allows render functions to have access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to the data on the placeholder node.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vm.$vnode = _parentVnode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render self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let 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try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vnode = render.call(vm._renderProxy, vm.$createElement)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catch 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handleError(e, vm, `render`)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return error render result,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or previous vnode to prevent render error causing blank 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/* istanbul ignore else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(process.env.NODE_ENV !== 'production')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(vm.$options.renderError)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try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vnode = vm.$options.renderError.call(vm._renderProxy, vm.$createElement, 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} catch 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handleError(e, vm, `renderError`)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vnode = vm._vnode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vnode = vm._vnode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vnode = vm._vnode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return empty vnode in case the render function errored 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(!(vnode instanceof VNode))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(process.env.NODE_ENV !== 'production' &amp;&amp; Array.isArray(vnode))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warn(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'Multiple root nodes returned from render function. Render function '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'should return a single root node.',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vnode = createEmptyVNode()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set parent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vnode.parent = _parentVnode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这段代码最关键的是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方法的调用，我们在平时的开发工作中手写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方法的场景比较少，而写的比较多的是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template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模板，在之前的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mounted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方法的实现中，会把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template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编译成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方法，但这个编译过程是非常复杂的，我们不打算在这里展开讲，之后会专门花一个章节来分析 Vue 的编译过程。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在 Vue 的官方文档中介绍了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函数的第一个参数是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，那么结合之前的例子：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&lt;div id="app"&gt;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{{ message 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相当于我们编写如下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render: function (createElement)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createElement('div',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attrs: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id: 'app'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 this.message)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再回到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_render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函数中的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方法的调用：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vnode = render.call(vm._renderProxy, vm.$createElement)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可以看到，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函数中的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方法就是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vm.$createElement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function initRender (vm: Component)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bind the createElement fn to this instance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so that we get proper render context inside it.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args order: tag, data, children, normalizationType, alwaysNormalize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internal version is used by render functions compiled from templates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vm._c = (a, b, c, d) =&gt; createElement(vm, a, b, c, d, false)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normalization is always applied for the public version, used 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user-written render functions.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vm.$createElement = (a, b, c, d) =&gt; createElement(vm, a, b, c, d, true)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实际上，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vm.$createElement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方法定义是在执行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initRender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方法的时候，可以看到除了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vm.$createElement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方法，还有一个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vm._c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方法，它是被模板编译成的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函数使用，而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vm.$createElement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是用户手写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方法使用的， 这俩个方法支持的参数相同，并且内部都调用了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vm._render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最终是通过执行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方法并返回的是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vnode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，它是一个虚拟 Node。Vue 2.0 相比 Vue 1.0 最大的升级就是利用了 Virtual DOM。因此在分析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的实现前，我们先了解一下 Virtual DOM 的概念。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请仔细阅读本文档，为下面学习视频内容做准备。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324DC"/>
    <w:rsid w:val="6D535020"/>
    <w:rsid w:val="734324DC"/>
    <w:rsid w:val="7C3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2018-06-07T08:48:00Z</dcterms:created>
  <dc:creator>sam_zq</dc:creator>
  <cp:lastModifiedBy>sam_zq</cp:lastModifiedBy>
  <dcterms:modified xsi:type="dcterms:W3CDTF">2018-06-07T08:49:38Z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