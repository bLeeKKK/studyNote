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Vue 实例挂载的实现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Vue 实例挂载的实现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 中我们是通过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实例方法去挂载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方法在多个文件中都有定义，如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src/platform/web/entry-runtime-with-compiler.js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src/platform/web/runtime/index.js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src/platform/weex/runtime/index.js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。因为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这个方法的实现是和平台、构建方式都相关的。接下来我们重点分析带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compiler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版本的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$monut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实现，因为抛开 webpack 的 vue-loader，我们在纯前端浏览器环境分析 Vue 的工作原理，有助于我们对原理理解的深入。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compiler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版本的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$monut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实现非常有意思，先来看一下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src/platform/web/entry-runtime-with-compiler.js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文件中定义：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const mount = Vue.prototype.$mount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Vue.prototype.$mount = function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el?: string | Element,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hydrating?: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): Component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 = el &amp;&amp; query(el)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(el === document.body || el === document.documentElement)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process.env.NODE_ENV !== 'production' &amp;&amp; warn(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`Do not mount Vue to &lt;html&gt; or &lt;body&gt; - mount to normal elements instead.`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options = this.$options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resolve template/el and convert to render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(!options.render)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let template = options.template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(template)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(typeof template === 'string')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if (template.charAt(0) === '#')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template = idToTemplate(template)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if (process.env.NODE_ENV !== 'production' &amp;&amp; !template)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warn(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  `Template element not found or is empty: ${options.template}`,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  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if (template.nodeType)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template = template.innerHTML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if (process.env.NODE_ENV !== 'production')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warn('invalid template option:' + template, this)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return 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 else if (el)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template = getOuterHTML(el)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(template)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mark('compile')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const { render, staticRenderFns } = compileToFunctions(template,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shouldDecodeNewlines,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shouldDecodeNewlinesForHref,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delimiters: options.delimiters,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comments: options.comments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}, this)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options.render = render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options.staticRenderFns = staticRenderFns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mark('compile end')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measure(`vue ${this._name} compile`, 'compile', 'compile end')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mount.call(this, el, hydrating)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这段代码首先缓存了原型上的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方法，再重新定义该方法，我们先来分析这段代码。首先，它对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做了限制，Vue 不能挂载在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body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这样的根节点上。接下来的是很关键的逻辑 —— 如果没有定义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方法，则会把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或者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template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字符串转换成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方法。这里我们要牢记，在 Vue 2.0 版本中，所有 Vue 的组件的渲染最终都需要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方法，无论我们是用单文件 .vue 方式开发组件，还是写了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或者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template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属性，最终都会转换成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方法，那么这个过程是 Vue 的一个“在线编译”的过程，它是调用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compileToFunctions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方法实现的，编译过程我们之后会介绍。最后，调用原先原型上的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方法挂载。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原先原型上的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src/platform/web/runtime/index.js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中定义，之所以这么设计完全是为了复用，因为它是可以被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runtime only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版本的 Vue 直接使用的。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public mount 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Vue.prototype.$mount = function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el?: string | Element,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hydrating?: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): Component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 = el &amp;&amp; inBrowser ? query(el) :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mountComponent(this, el, hydrating)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方法支持传入 2 个参数，第一个是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，它表示挂载的元素，可以是字符串，也可以是 DOM 对象，如果是字符串在浏览器环境下会调用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query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方法转换成 DOM 对象的。第二个参数是和服务端渲染相关，在浏览器环境下我们不需要传第二个参数。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方法实际上会去调用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方法，这个方法定义在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src/core/instance/lifecycle.js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文件中：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function mountComponent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vm: Component,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el: ?Element,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hydrating?: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): Component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vm.$el = 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(!vm.$options.render)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vm.$options.render = createEmptyVNode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(process.env.NODE_ENV !== 'production')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((vm.$options.template &amp;&amp; vm.$options.template.charAt(0) !== '#') ||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vm.$options.el || el)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warn(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'You are using the runtime-only build of Vue where the template '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'compiler is not available. Either pre-compile the templates into '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'render functions, or use the compiler-included build.',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warn(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'Failed to mount component: template or render function not defined.',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callHook(vm, 'beforeMount')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let updateComponent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 &amp;&amp; config.performance &amp;&amp; mark)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updateComponent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const name = vm._name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const id = vm._uid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const startTag = `vue-perf-start:${id}`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const endTag = `vue-perf-end:${id}`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mark(startTag)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const vnode = vm._render()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mark(endTag)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measure(`vue ${name} render`, startTag, endTag)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mark(startTag)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vm._update(vnode, hydrating)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mark(endTag)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measure(`vue ${name} patch`, startTag, endTag)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updateComponent = ()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vm._update(vm._render(), hydrating)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we set this to vm._watcher inside the watcher's constructor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since the watcher's initial patch may call $forceUpdate (e.g. inside child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component's mounted hook), which relies on vm._watcher being already 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new Watcher(vm, updateComponent, noop,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before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(vm._isMounted)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callHook(vm, 'beforeUpdate')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 true /* isRenderWatcher */)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hydrating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manually mounted instance, call mounted on self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mounted is called for render-created child components in its inserted hook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(vm.$vnode == null)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vm._isMounted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callHook(vm, 'mounted')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从上面的代码可以看到，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核心就是先调用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方法先生成虚拟 Node，再实例化一个渲染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，在它的回调函数中会调用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updateComponent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方法，最终调用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更新 DOM。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在这里起到两个作用，一个是初始化的时候会执行回调函数，另一个是当 vm 实例中的监测的数据发生变化的时候执行回调函数，这块儿我们会在之后的章节中介绍。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函数最后判断为根节点的时候设置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vm._isMounted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为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true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 表示这个实例已经挂载了，同时执行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mounted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钩子函数。 这里注意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vm.$vnode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 Vue 实例的父虚拟 Node，所以它为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Null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则表示当前是根 Vue 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方法的逻辑也是非常清晰的，它会完成整个渲染工作，接下来我们要重点分析其中的细节，也就是最核心的 2 个方法：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2777F"/>
    <w:rsid w:val="3562777F"/>
    <w:rsid w:val="69D265C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2018-06-07T08:32:00Z</dcterms:created>
  <dc:creator>sam_zq</dc:creator>
  <cp:lastModifiedBy>sam_zq</cp:lastModifiedBy>
  <dcterms:modified xsi:type="dcterms:W3CDTF">2018-06-07T08:32:56Z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