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0D6D9" w:sz="6" w:space="12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225" w:right="225" w:firstLine="0"/>
        <w:rPr>
          <w:rFonts w:ascii="微软雅黑" w:hAnsi="微软雅黑" w:eastAsia="微软雅黑" w:cs="微软雅黑"/>
          <w:b/>
          <w:i w:val="0"/>
          <w:caps w:val="0"/>
          <w:color w:val="14191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4191E"/>
          <w:spacing w:val="0"/>
          <w:sz w:val="24"/>
          <w:szCs w:val="24"/>
          <w:bdr w:val="none" w:color="auto" w:sz="0" w:space="0"/>
          <w:shd w:val="clear" w:fill="FFFFFF"/>
        </w:rPr>
        <w:t>createElement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b/>
          <w:sz w:val="33"/>
          <w:szCs w:val="33"/>
        </w:rPr>
      </w:pPr>
      <w:r>
        <w:rPr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createElement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Vue.js 利用 createElement 方法创建 VNode，它定义在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8"/>
          <w:rFonts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src/core/vdom/create-elemenet.js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中：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// wrapper function for providing a more flexible interface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// without getting yelled at by flow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export function createElement 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context: Component,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tag: any,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data: any,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children: any,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normalizationType: any,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alwaysNormalize: boolean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): VNode | Array&lt;VNode&gt;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if (Array.isArray(data) || isPrimitive(data))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normalizationType = children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children = data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data = undefined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if (isTrue(alwaysNormalize))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normalizationType = ALWAYS_NORMALIZE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return _createElement(context, tag, data, children, normalizationType)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createElement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方法实际上是对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_createElement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方法的封装，它允许传入的参数更加灵活，在处理这些参数后，调用真正创建 VNode 的函数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_createElement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export function _createElement 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context: Component,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tag?: string | Class&lt;Component&gt; | Function | Object,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data?: VNodeData,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children?: any,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normalizationType?: number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): VNode | Array&lt;VNode&gt;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if (isDef(data) &amp;&amp; isDef((data: any).__ob__))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process.env.NODE_ENV !== 'production' &amp;&amp; warn(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`Avoid using observed data object as vnode data: ${JSON.stringify(data)}\n` +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'Always create fresh vnode data objects in each render!',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context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return createEmptyVNode()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// object syntax in v-bind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if (isDef(data) &amp;&amp; isDef(data.is))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tag = data.is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if (!tag)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// in case of component :is set to falsy value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return createEmptyVNode()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// warn against non-primitive key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if (process.env.NODE_ENV !== 'production' &amp;&amp;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isDef(data) &amp;&amp; isDef(data.key) &amp;&amp; !isPrimitive(data.key)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if (!__WEEX__ || !('@binding' in data.key))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warn(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'Avoid using non-primitive value as key, ' +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'use string/number value instead.',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context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// support single function children as default scoped slot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if (Array.isArray(children) &amp;&amp;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typeof children[0] === 'function'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data = data || {}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data.scopedSlots = { default: children[0]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children.length = 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if (normalizationType === ALWAYS_NORMALIZE)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children = normalizeChildren(children)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 else if (normalizationType === SIMPLE_NORMALIZE)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children = simpleNormalizeChildren(children)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let vnode, 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if (typeof tag === 'string')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let Ctor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ns = (context.$vnode &amp;&amp; context.$vnode.ns) || config.getTagNamespace(tag)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if (config.isReservedTag(tag))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// platform built-in elements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vnode = new VNode(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config.parsePlatformTagName(tag), data, children,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undefined, undefined, context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} else if (isDef(Ctor = resolveAsset(context.$options, 'components', tag)))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// component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vnode = createComponent(Ctor, data, context, children, tag)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} else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// unknown or unlisted namespaced elements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// check at runtime because it may get assigned a namespace when its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// parent normalizes children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vnode = new VNode(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tag, data, children,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undefined, undefined, context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 else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// direct component options / constructor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vnode = createComponent(tag, data, context, children)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if (Array.isArray(vnode))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return vnode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 else if (isDef(vnode))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if (isDef(ns)) applyNS(vnode, ns)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if (isDef(data)) registerDeepBindings(data)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return vnode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 else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return createEmptyVNode()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_createElement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方法有 5 个参数，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context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表示 VNode 的上下文环境，它是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Component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类型；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tag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表示标签，它可以是一个字符串，也可以是一个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Component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；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data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表示 VNode 的数据，它是一个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VNodeData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类型，可以在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flow/vnode.js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中找到它的定义，这里先不展开说；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children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表示当前 VNode 的子节点，它是任意类型的，它接下来需要被规范为标准的 VNode 数组；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normalizationType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表示子节点规范的类型，类型不同规范的方法也就不一样，它主要是参考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render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函数是编译生成的还是用户手写的。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createElement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函数的流程略微有点多，我们接下来主要分析 2 个重点的流程 ——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children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的规范化以及 VNode 的创建。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children 的规范化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由于 Virtual DOM 实际上是一个树状结构，每一个 VNode 可能会有若干个子节点，这些子节点应该也是 VNode 的类型。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_createElement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接收的第 4 个参数 children 是任意类型的，因此我们需要把它们规范成 VNode 类型。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这里根据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normalizationType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的不同，调用了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normalizeChildren(children)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和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simpleNormalizeChildren(children)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方法，它们的定义都在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src/core/vdom/helpers/normalzie-children.js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中：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// The template compiler attempts to minimize the need for normalization by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// statically analyzing the template at compile time.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//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// For plain HTML markup, normalization can be completely skipped because the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// generated render function is guaranteed to return Array&lt;VNode&gt;. There are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// two cases where extra normalization is needed: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// 1. When the children contains components - because a functional component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// may return an Array instead of a single root. In this case, just a simple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// normalization is needed - if any child is an Array, we flatten the whole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// thing with Array.prototype.concat. It is guaranteed to be only 1-level deep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// because functional components already normalize their own children.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export function simpleNormalizeChildren (children: any)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for (let i = 0; i &lt; children.length; i++)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if (Array.isArray(children[i]))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return Array.prototype.concat.apply([], children)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return children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// 2. When the children contains constructs that always generated nested Arrays,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// e.g. &lt;template&gt;, &lt;slot&gt;, v-for, or when the children is provided by user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// with hand-written render functions / JSX. In such cases a full normalization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// is needed to cater to all possible types of children values.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export function normalizeChildren (children: any): ?Array&lt;VNode&gt;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return isPrimitive(children)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? [createTextVNode(children)]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: Array.isArray(children)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? normalizeArrayChildren(children)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: undefined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simpleNormalizeChildren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方法调用场景是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render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函数当函数是编译生成的。理论上编译生成的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children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都已经是 VNode 类型的，但这里有一个例外，就是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functional component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函数式组件返回的是一个数组而不是一个根节点，所以会通过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Array.prototype.concat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方法把整个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children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数组打平，让它的深度只有一层。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normalizeChildren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方法的调用场景有 2 种，一个场景是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render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函数是用户手写的，当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children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只有一个节点的时候，Vue.js 从接口层面允许用户把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children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写成基础类型用来创建单个简单的文本节点，这种情况会调用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createTextVNode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创建一个文本节点的 VNode；另一个场景是当编译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slot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、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v-for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的时候会产生嵌套数组的情况，会调用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normalizeArrayChildren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方法，接下来看一下它的实现：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function normalizeArrayChildren (children: any, nestedIndex?: string): Array&lt;VNode&gt;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const res = []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let i, c, lastIndex, last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for (i = 0; i &lt; children.length; i++)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c = children[i]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if (isUndef(c) || typeof c === 'boolean') continue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lastIndex = res.length - 1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last = res[lastIndex]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//  nested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if (Array.isArray(c))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if (c.length &gt; 0)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c = normalizeArrayChildren(c, `${nestedIndex || ''}_${i}`)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// merge adjacent text nodes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if (isTextNode(c[0]) &amp;&amp; isTextNode(last))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  res[lastIndex] = createTextVNode(last.text + (c[0]: any).text)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  c.shift()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res.push.apply(res, c)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} else if (isPrimitive(c))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if (isTextNode(last))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// merge adjacent text nodes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// this is necessary for SSR hydration because text nodes are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// essentially merged when rendered to HTML strings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res[lastIndex] = createTextVNode(last.text + c)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} else if (c !== '')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// convert primitive to vnode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res.push(createTextVNode(c))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} else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if (isTextNode(c) &amp;&amp; isTextNode(last))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// merge adjacent text nodes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res[lastIndex] = createTextVNode(last.text + c.text)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} else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// default key for nested array children (likely generated by v-for)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if (isTrue(children._isVList) &amp;&amp;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  isDef(c.tag) &amp;&amp;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  isUndef(c.key) &amp;&amp;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  isDef(nestedIndex))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  c.key = `__vlist${nestedIndex}_${i}__`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  res.push(c)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return res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normalizeArrayChildren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接收 2 个参数，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children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表示要规范的子节点，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nestedIndex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表示嵌套的索引，因为单个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child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可能是一个数组类型。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normalizeArrayChildren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主要的逻辑就是遍历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children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，获得单个节点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c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，然后对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c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的类型判断，如果是一个数组类型，则递归调用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normalizeArrayChildren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; 如果是基础类型，则通过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createTextVNode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方法转换成 VNode 类型；否则就已经是 VNode 类型了，如果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children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是一个列表并且列表还存在嵌套的情况，则根据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nestedIndex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去更新它的 key。这里需要注意一点，在遍历的过程中，对这 3 种情况都做了如下处理：如果存在两个连续的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text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节点，会把它们合并成一个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text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节点。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经过对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children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的规范化，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children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变成了一个类型为 VNode 的 Array。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VNode 的创建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回到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createElement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函数，规范化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children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后，接下来会去创建一个 VNode 的实例：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let vnode, 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if (typeof tag === 'string')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let Ctor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ns = (context.$vnode &amp;&amp; context.$vnode.ns) || config.getTagNamespace(tag)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if (config.isReservedTag(tag))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// platform built-in elements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vnode = new VNode(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config.parsePlatformTagName(tag), data, children,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undefined, undefined, context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 else if (isDef(Ctor = resolveAsset(context.$options, 'components', tag)))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// component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vnode = createComponent(Ctor, data, context, children, tag)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 else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// unknown or unlisted namespaced elements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// check at runtime because it may get assigned a namespace when its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// parent normalizes children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vnode = new VNode(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tag, data, children,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  undefined, undefined, context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 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} else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// direct component options / constructor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 xml:space="preserve">  vnode = createComponent(tag, data, context, children)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3F3F3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这里先对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tag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做判断，如果是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string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类型，则接着判断如果是内置的一些节点，则直接创建一个普通 VNode，如果是为已注册的组件名，则通过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createComponent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创建一个组件类型的 VNode，否则创建一个未知的标签的 VNode。 如果是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tag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一个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Component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类型，则直接调用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createComponent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创建一个组件类型的 VNode 节点。对于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createComponent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创建组件类型的 VNode 的过程，我们之后会去介绍，本质上它还是返回了一个 VNode。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总结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那么至此，我们大致了解了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createElement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创建 VNode 的过程，每个 VNode 有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children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，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children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每个元素也是一个 VNode，这样就形成了一个 VNode Tree，它很好的描述了我们的 DOM Tree。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回到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mountComponent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函数的过程，我们已经知道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vm._render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是如何创建了一个 VNode，接下来就是要把这个 VNode 渲染成一个真实的 DOM 并渲染出来，这个过程是通过 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3F3F3"/>
        </w:rPr>
        <w:t>vm._update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bdr w:val="none" w:color="auto" w:sz="0" w:space="0"/>
          <w:shd w:val="clear" w:fill="FFFFFF"/>
        </w:rPr>
        <w:t> 完成的，接下来分析一下这个过程。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/>
        <w:ind w:left="0" w:right="0"/>
      </w:pP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D0D6D9"/>
        </w:rPr>
        <w:t>任务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8" w:afterAutospacing="0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D0D6D9"/>
        </w:rPr>
        <w:t>请仔细阅读本文档，为下面学习视频内容做准备。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721A89"/>
    <w:rsid w:val="29721A89"/>
    <w:rsid w:val="6D535020"/>
    <w:rsid w:val="6D62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_zq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2018-06-07T09:08:00Z</dcterms:created>
  <dc:creator>sam_zq</dc:creator>
  <cp:lastModifiedBy>sam_zq</cp:lastModifiedBy>
  <dcterms:modified xsi:type="dcterms:W3CDTF">2018-06-07T09:09:18Z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