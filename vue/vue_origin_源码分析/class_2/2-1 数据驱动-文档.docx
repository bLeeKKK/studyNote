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数据驱动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数据驱动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一个核心思想是数据驱动。所谓数据驱动，是指视图是由数据驱动生成</w:t>
      </w:r>
      <w:bookmarkStart w:id="0" w:name="_GoBack"/>
      <w:bookmarkEnd w:id="0"/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的，我们对视图的修改，不会直接操作 DOM，而是通过修改数据。它相比我们传统的前端开发，如使用 jQuery 等前端库直接修改 DOM，大大简化了代码量。特别是当交互复杂的时候，只关心数据的修改会让代码的逻辑变的非常清晰，因为 DOM 变成了数据的映射，我们所有的逻辑都是对数据的修改，而不用碰触 DOM，这样的代码非常利于维护。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在 Vue.js 中我们可以采用简洁的模板语法来声明式的将数据渲染为 DOM：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&lt;div id="app"&gt;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{{ message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var app = new 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el: '#app',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data: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message: 'Hello Vue!'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最终它会在页面上渲染出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Hello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。接下来，我们会从源码角度来分析 Vue 是如何实现的，分析过程会以主线代码为主，重要的分支逻辑会放在之后单独分析。数据驱动还有一部分是数据更新驱动视图变化，这一块内容我们也会在之后的章节分析，这一章我们的目标是弄清楚模板和数据如何渲染成最终的 DOM。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C14A7"/>
    <w:rsid w:val="5C8C14A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2018-06-07T08:11:00Z</dcterms:created>
  <dc:creator>sam_zq</dc:creator>
  <cp:lastModifiedBy>sam_zq</cp:lastModifiedBy>
  <dcterms:modified xsi:type="dcterms:W3CDTF">2018-06-07T08:11:46Z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