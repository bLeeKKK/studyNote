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从入口开始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从入口开始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我们之前提到过 Vue.js 构建过程，在 web 应用下，我们来分析 Runtime + Compiler 构建出来的 Vue.js，它的入口是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src/platforms/web/entry-runtime-with-compiler.js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/* @flow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config from 'core/config'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warn, cached } from 'core/util/index'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mark, measure } from 'core/util/perf'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Vue from './runtime/index'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query } from './util/index'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compileToFunctions } from './compiler/index'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shouldDecodeNewlines, shouldDecodeNewlinesForHref } from './util/compat'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idToTemplate = cached(id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el = query(id)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el &amp;&amp; el.innerHTML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const mount = Vue.prototype.$mount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 = el &amp;&amp; query(el)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(el === document.body || el === document.documentElement)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process.env.NODE_ENV !== 'production' &amp;&amp;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`Do not mount Vue to &lt;html&gt; or &lt;body&gt; - mount to normal elements instead.`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options = this.$options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resolve template/el and convert to render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(!options.render)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let template = options.template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(typeof template === 'string')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(template.charAt(0) === '#')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template = idToTemplate(template)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if (process.env.NODE_ENV !== 'production' &amp;&amp; !template)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  `Template element not found or is empty: ${options.template}`,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 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if (template.nodeType)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template = template.innerHTML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warn('invalid template option:' + template,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return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if (el)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template = getOuterHTML(el)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(template)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mark('compile')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const { render, staticRenderFns } = compileToFunctions(template,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shouldDecodeNewlines,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shouldDecodeNewlinesForHref,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delimiters: options.delimiters,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comments: options.comments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}, this)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options.render = render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options.staticRenderFns = staticRenderFns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/* istanbul ignore if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(process.env.NODE_ENV !== 'production' &amp;&amp; config.performance &amp;&amp; mark)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mark('compile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measure(`vue ${this._name} compile`, 'compile', 'compile end')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mount.call(this, el,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* Get outerHTML of elements, taking care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* of SVG elements in IE as well.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function getOuterHTML (el: Element): string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(el.outerHTML)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el.outerHTML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const container = document.createElement('div')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container.appendChild(el.cloneNode(true))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container.innerHTML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Vue.compile = compileToFunctions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default Vue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那么，当我们的代码执行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import Vue from 'vue'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的时候，就是从这个入口执行代码来初始化 Vue，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那么 Vue 到底是什么，它是怎么初始化的，我们来一探究竟。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Vue 的入口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在这个入口 JS 的上方我们可以找到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的来源：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import Vue from './runtime/index'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，我们先来看一下这块儿的实现，它定义在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src/platforms/web/runtime/index.js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Vue from 'core/index'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config from 'core/config'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extend, noop } from 'shared/util'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mountComponent } from 'core/instance/lifecycle'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devtools, inBrowser, isChrome } from 'core/util/index'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query,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mustUseProp,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isReservedTag,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isReservedAttr,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getTagNamespace,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isUnknownElement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 from 'web/util/index'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patch } from './patch'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platformDirectives from './directives/index'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platformComponents from './components/index'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install platform specific 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Vue.config.mustUseProp = mustUseProp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Vue.config.isReservedTag = isReservedTag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Vue.config.isReservedAttr = isReservedAttr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Vue.config.getTagNamespace = getTagNamespace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Vue.config.isUnknownElement = isUnknownElement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install platform runtime directives &amp; components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extend(Vue.options.directives, platformDirectives)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extend(Vue.options.components, platformComponents)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install platform patch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Vue.prototype.__patch__ = inBrowser ? patch : noop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public mount 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Vue.prototype.$mount = function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el?: string | Element,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hydrating?: boolean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Component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el = el &amp;&amp; inBrowser ? query(el) : undefined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mountComponent(this, el, hydrating)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default Vue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这里关键的代码是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import Vue from 'core/index'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，之后的逻辑都是对 Vue 这个对象做一些扩展，可以先不用看，我们来看一下真正初始化 Vue 的地方，在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Vue from './instance/index'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initGlobalAPI } from './global-api/index'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isServerRendering } from 'core/util/env'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FunctionalRenderContext } from 'core/vdom/create-functional-component'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initGlobalAPI(Vue)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Object.defineProperty(Vue.prototype, '$isServer',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get: isServerRendering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Object.defineProperty(Vue.prototype, '$ssrContext',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get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/* istanbul ignore next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this.$vnode &amp;&amp; this.$vnode.ssrContext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expose FunctionalRenderContext for ssr runtime helper installation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Object.defineProperty(Vue, 'FunctionalRenderContext',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value: FunctionalRenderContext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Vue.version = '__VERSION__'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default Vue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这里有 2 处关键的代码，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import Vue from './instance/index'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initGlobalAPI(Vue)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，初始化全局 Vue API（我们稍后介绍），我们先来看第一部分，在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src/core/instance/index.js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Vue 的定义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initMixin } from './init'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stateMixin } from './state'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renderMixin } from './render'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eventsMixin } from './events'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lifecycleMixin } from './lifecycle'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import { warn } from '../util/index'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function Vue (options)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!(this instanceof 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warn('Vue is a constructor and should be called with the `new` keyword')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this._init(options)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initMixin(Vue)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stateMixin(Vue)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eventsMixin(Vue)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lifecycleMixin(Vue)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renderMixin(Vue)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default Vue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在这里，我们终于看到了 Vue 的庐山真面目，它实际上就是一个用 Function 实现的类，我们只能通过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去实例化它。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有些同学看到这不禁想问，为何 Vue 不用 ES6 的 Class 去实现呢？我们往后看这里有很多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xxxMixin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的函数调用，并把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当参数传入，它们的功能都是给 Vue 的 prototype 上扩展一些方法（这里具体的细节会在之后的文章介绍，这里不展开），Vue 按功能把这些扩展分散到多个模块中去实现，而不是在一个模块里实现所有，这种方式是用 Class 难以实现的。这么做的好处是非常方便代码的维护和管理，这种编程技巧也非常值得我们去学习。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initGlobalAPI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在整个初始化过程中，除了给它的原型 prototype 上扩展方法，还会给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这个对象本身扩展全局的静态方法，它的定义在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src/core/global-api/index.js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initGlobalAPI (Vue: GlobalAPI)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configDef =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configDef.get = () =&gt; 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configDef.set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warn(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'Do not replace the Vue.config object, set individual fields instead.'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Object.defineProperty(Vue, 'config', configDef)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exposed util methods.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NOTE: these are not considered part of the public API - avoid relying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them unless you are aware of the risk.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Vue.util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warn,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extend,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mergeOptions,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defineReactive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Vue.set = 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Vue.delete = del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Vue.nextTick = nextTick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Vue.options = Object.create(null)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ASSET_TYPES.forEach(type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Vue.options[type + 's'] = Object.create(null)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this is used to identify the "base" constructor to extend all plain-object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components with in Weex's multi-instance scenarios.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Vue.options._base = 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extend(Vue.options.components, builtInComponents)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initUse(Vue)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initMixin(Vue)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initExtend(Vue)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initAssetRegisters(Vue)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这里就是在 Vue 上扩展的一些全局方法的定义，Vue 官网中关于全局 API 都可以在这里找到，这里不会介绍细节，会在之后的章节我们具体介绍到某个 API 的时候会详细介绍。有一点要注意的是，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Vue.util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暴露的方法最好不要依赖，因为它可能经常会发生变化，是不稳定的。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那么至此，Vue 的初始化过程基本介绍完毕。这一节的目的是让同学们对 Vue 是什么有一个直观的认识，它本质上就是一个用 Function 实现的 Class，然后它的原型 prototype 以及它本身都扩展了一系列的方法和属性，那么 Vue 能做什么，它是怎么做的，我们会在后面的章节一层层帮大家揭开 Vue 的神秘面纱。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43E90"/>
    <w:rsid w:val="09B43E90"/>
    <w:rsid w:val="4D3B015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2018-06-07T07:57:00Z</dcterms:created>
  <dc:creator>sam_zq</dc:creator>
  <cp:lastModifiedBy>sam_zq</cp:lastModifiedBy>
  <dcterms:modified xsi:type="dcterms:W3CDTF">2018-06-07T07:57:44Z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